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565B1" w14:textId="77777777" w:rsidR="002C79E6" w:rsidRDefault="002C79E6" w:rsidP="002C79E6"/>
    <w:p w14:paraId="342AF425" w14:textId="77777777" w:rsidR="002C79E6" w:rsidRDefault="002C79E6" w:rsidP="002C79E6"/>
    <w:p w14:paraId="6EE4F5CC" w14:textId="77777777" w:rsidR="002C79E6" w:rsidRDefault="002C79E6" w:rsidP="002C79E6"/>
    <w:p w14:paraId="60B68273" w14:textId="77777777" w:rsidR="002C79E6" w:rsidRDefault="002C79E6" w:rsidP="002C79E6"/>
    <w:p w14:paraId="54B772FB" w14:textId="77777777" w:rsidR="002C79E6" w:rsidRDefault="002C79E6" w:rsidP="002C79E6"/>
    <w:p w14:paraId="2825AC38" w14:textId="482CD629" w:rsidR="00611F51" w:rsidRPr="00B863FB" w:rsidRDefault="00611F51" w:rsidP="00611F51">
      <w:pPr>
        <w:pStyle w:val="Title"/>
      </w:pPr>
      <w:r>
        <w:t>Telecommunication Customer Attrition</w:t>
      </w:r>
    </w:p>
    <w:p w14:paraId="7E3EF251" w14:textId="11A1DD52" w:rsidR="201D26C8" w:rsidRDefault="201D26C8" w:rsidP="002C79E6">
      <w:pPr>
        <w:pStyle w:val="Subtitle"/>
      </w:pPr>
    </w:p>
    <w:p w14:paraId="4FE31964" w14:textId="6D92DD06" w:rsidR="00A417C1" w:rsidRDefault="00D73830" w:rsidP="002C79E6">
      <w:pPr>
        <w:pStyle w:val="Subtitle"/>
      </w:pPr>
      <w:r>
        <w:t>Ruben</w:t>
      </w:r>
      <w:r w:rsidR="002C79E6" w:rsidRPr="002C79E6">
        <w:t xml:space="preserve"> </w:t>
      </w:r>
      <w:r>
        <w:t>Brionez Jr</w:t>
      </w:r>
    </w:p>
    <w:p w14:paraId="5651F6DB" w14:textId="30FF7FB5" w:rsidR="002C79E6" w:rsidRDefault="00D73830" w:rsidP="002C79E6">
      <w:pPr>
        <w:pStyle w:val="Subtitle"/>
      </w:pPr>
      <w:r>
        <w:t>Bellevue University</w:t>
      </w:r>
    </w:p>
    <w:p w14:paraId="21780E1F" w14:textId="7EBAFD24" w:rsidR="002C79E6" w:rsidRDefault="00D73830" w:rsidP="002C79E6">
      <w:pPr>
        <w:pStyle w:val="Subtitle"/>
      </w:pPr>
      <w:r>
        <w:t>DSC630</w:t>
      </w:r>
      <w:r w:rsidR="00FF1EA7">
        <w:t xml:space="preserve"> -</w:t>
      </w:r>
      <w:r w:rsidR="002C79E6">
        <w:t xml:space="preserve"> </w:t>
      </w:r>
      <w:r>
        <w:t>Predictive Analytics</w:t>
      </w:r>
    </w:p>
    <w:p w14:paraId="15C27795" w14:textId="5E0A40EF" w:rsidR="002C79E6" w:rsidRDefault="00D73830" w:rsidP="002C79E6">
      <w:pPr>
        <w:pStyle w:val="Subtitle"/>
      </w:pPr>
      <w:r>
        <w:t>Andrew Hua</w:t>
      </w:r>
    </w:p>
    <w:p w14:paraId="60724B12" w14:textId="53FA4720" w:rsidR="201D26C8" w:rsidRDefault="00D73830" w:rsidP="002C79E6">
      <w:pPr>
        <w:pStyle w:val="Subtitle"/>
      </w:pPr>
      <w:r>
        <w:t>June 16, 2024</w:t>
      </w:r>
    </w:p>
    <w:p w14:paraId="1BB6D75F" w14:textId="77777777" w:rsidR="201D26C8" w:rsidRDefault="201D26C8" w:rsidP="014CA2B6">
      <w:pPr>
        <w:pStyle w:val="Title2"/>
        <w:rPr>
          <w:rFonts w:ascii="Calibri" w:eastAsia="Calibri" w:hAnsi="Calibri" w:cs="Calibri"/>
          <w:szCs w:val="22"/>
        </w:rPr>
      </w:pPr>
    </w:p>
    <w:p w14:paraId="50710538" w14:textId="77777777" w:rsidR="201D26C8" w:rsidRDefault="201D26C8" w:rsidP="014CA2B6">
      <w:pPr>
        <w:pStyle w:val="Title2"/>
        <w:rPr>
          <w:rFonts w:ascii="Calibri" w:eastAsia="Calibri" w:hAnsi="Calibri" w:cs="Calibri"/>
          <w:szCs w:val="22"/>
        </w:rPr>
      </w:pPr>
    </w:p>
    <w:p w14:paraId="1AE2078B" w14:textId="77777777" w:rsidR="201D26C8" w:rsidRDefault="201D26C8" w:rsidP="014CA2B6">
      <w:pPr>
        <w:pStyle w:val="Title2"/>
        <w:rPr>
          <w:rFonts w:ascii="Calibri" w:eastAsia="Calibri" w:hAnsi="Calibri" w:cs="Calibri"/>
          <w:szCs w:val="22"/>
        </w:rPr>
      </w:pPr>
    </w:p>
    <w:p w14:paraId="6C481CEF" w14:textId="77777777" w:rsidR="201D26C8" w:rsidRDefault="201D26C8" w:rsidP="014CA2B6">
      <w:pPr>
        <w:pStyle w:val="Title2"/>
        <w:rPr>
          <w:rFonts w:ascii="Calibri" w:eastAsia="Calibri" w:hAnsi="Calibri" w:cs="Calibri"/>
          <w:szCs w:val="22"/>
        </w:rPr>
      </w:pPr>
    </w:p>
    <w:p w14:paraId="258AFAEE" w14:textId="77777777" w:rsidR="201D26C8" w:rsidRDefault="201D26C8" w:rsidP="014CA2B6">
      <w:pPr>
        <w:pStyle w:val="Title2"/>
        <w:rPr>
          <w:rFonts w:ascii="Calibri" w:eastAsia="Calibri" w:hAnsi="Calibri" w:cs="Calibri"/>
          <w:szCs w:val="22"/>
        </w:rPr>
      </w:pPr>
    </w:p>
    <w:p w14:paraId="5FC94AE9" w14:textId="77777777" w:rsidR="201D26C8" w:rsidRDefault="201D26C8" w:rsidP="014CA2B6">
      <w:pPr>
        <w:pStyle w:val="Title2"/>
        <w:rPr>
          <w:rFonts w:ascii="Calibri" w:eastAsia="Calibri" w:hAnsi="Calibri" w:cs="Calibri"/>
          <w:szCs w:val="22"/>
        </w:rPr>
      </w:pPr>
    </w:p>
    <w:p w14:paraId="484BAD4D" w14:textId="77777777" w:rsidR="201D26C8" w:rsidRDefault="201D26C8" w:rsidP="014CA2B6">
      <w:pPr>
        <w:pStyle w:val="Title2"/>
        <w:rPr>
          <w:rFonts w:ascii="Calibri" w:eastAsia="Calibri" w:hAnsi="Calibri" w:cs="Calibri"/>
          <w:szCs w:val="22"/>
        </w:rPr>
      </w:pPr>
    </w:p>
    <w:p w14:paraId="1A4448F4" w14:textId="77777777" w:rsidR="000D4642" w:rsidRDefault="000D4642">
      <w:pPr>
        <w:rPr>
          <w:rFonts w:ascii="Calibri" w:eastAsia="Calibri" w:hAnsi="Calibri" w:cs="Calibri"/>
          <w:szCs w:val="22"/>
        </w:rPr>
      </w:pPr>
      <w:r>
        <w:rPr>
          <w:rFonts w:ascii="Calibri" w:eastAsia="Calibri" w:hAnsi="Calibri" w:cs="Calibri"/>
          <w:szCs w:val="22"/>
        </w:rPr>
        <w:br w:type="page"/>
      </w:r>
    </w:p>
    <w:p w14:paraId="48AF7449" w14:textId="39F948A9" w:rsidR="00A417C1" w:rsidRPr="00B863FB" w:rsidRDefault="00D73830" w:rsidP="00D73830">
      <w:pPr>
        <w:pStyle w:val="Title"/>
      </w:pPr>
      <w:r>
        <w:lastRenderedPageBreak/>
        <w:t>Telecommunication C</w:t>
      </w:r>
      <w:r w:rsidR="00611F51">
        <w:t>ustomer Attrition</w:t>
      </w:r>
    </w:p>
    <w:p w14:paraId="2FE94272" w14:textId="060C1BF2" w:rsidR="004C04E7" w:rsidRDefault="005F73A5" w:rsidP="0009613F">
      <w:r>
        <w:t xml:space="preserve">The telecommunication industry is an ever growing and changing industry in the Unites States. </w:t>
      </w:r>
      <w:r w:rsidR="00822788">
        <w:t xml:space="preserve">It has become one of the most vital industries </w:t>
      </w:r>
      <w:r w:rsidR="00E920EF">
        <w:t xml:space="preserve">that </w:t>
      </w:r>
      <w:r w:rsidR="0074536D">
        <w:t>affects</w:t>
      </w:r>
      <w:r w:rsidR="00E920EF">
        <w:t xml:space="preserve"> </w:t>
      </w:r>
      <w:r w:rsidR="00C677BF">
        <w:t>people’s</w:t>
      </w:r>
      <w:r w:rsidR="00E920EF">
        <w:t xml:space="preserve"> </w:t>
      </w:r>
      <w:r w:rsidR="0074536D">
        <w:t>everyday</w:t>
      </w:r>
      <w:r w:rsidR="00E920EF">
        <w:t xml:space="preserve"> lives</w:t>
      </w:r>
      <w:r w:rsidR="00D93AEC">
        <w:t xml:space="preserve">. </w:t>
      </w:r>
      <w:r w:rsidR="003A3D05">
        <w:t>The telecommunications</w:t>
      </w:r>
      <w:r w:rsidR="0074536D">
        <w:t xml:space="preserve"> </w:t>
      </w:r>
      <w:r w:rsidR="00A235A7">
        <w:t xml:space="preserve">industry brings internet, voice, and cable T.V. services </w:t>
      </w:r>
      <w:r w:rsidR="007017C6">
        <w:t xml:space="preserve">to millions of residential and commercial customers across the United States. </w:t>
      </w:r>
      <w:r w:rsidR="00CB4F4A">
        <w:t xml:space="preserve">One of the challenges that </w:t>
      </w:r>
      <w:r w:rsidR="00670C53">
        <w:t xml:space="preserve">this </w:t>
      </w:r>
      <w:r w:rsidR="00295E81">
        <w:t>industry</w:t>
      </w:r>
      <w:r w:rsidR="00670C53">
        <w:t xml:space="preserve"> faces is customer attrition</w:t>
      </w:r>
      <w:r w:rsidR="00295E81">
        <w:t>. With many different providers, competition and promotions</w:t>
      </w:r>
      <w:r w:rsidR="00D02184">
        <w:t>,</w:t>
      </w:r>
      <w:r w:rsidR="00295E81">
        <w:t xml:space="preserve"> </w:t>
      </w:r>
      <w:r w:rsidR="005749C9">
        <w:t xml:space="preserve">there </w:t>
      </w:r>
      <w:r w:rsidR="001B2D28">
        <w:t>tend</w:t>
      </w:r>
      <w:r w:rsidR="005749C9">
        <w:t xml:space="preserve"> to be fluctuations in </w:t>
      </w:r>
      <w:r w:rsidR="0009613F">
        <w:t xml:space="preserve">the number of customers a telecommunications company </w:t>
      </w:r>
      <w:r w:rsidR="003619D2">
        <w:t>provides</w:t>
      </w:r>
      <w:r w:rsidR="00ED59E8">
        <w:t xml:space="preserve"> </w:t>
      </w:r>
      <w:r w:rsidR="0009613F">
        <w:t>service</w:t>
      </w:r>
      <w:r w:rsidR="00ED59E8">
        <w:t xml:space="preserve"> to</w:t>
      </w:r>
      <w:r w:rsidR="0009613F">
        <w:t xml:space="preserve">. </w:t>
      </w:r>
    </w:p>
    <w:p w14:paraId="31F4D561" w14:textId="10298777" w:rsidR="00E70CCF" w:rsidRDefault="00A74CBE" w:rsidP="004C04E7">
      <w:r>
        <w:t>“</w:t>
      </w:r>
      <w:r w:rsidRPr="00A74CBE">
        <w:t>The churn rate, also known as the rate of attrition or customer churn, is the rate at which customers stop doing business with an entity. It is most commonly expressed as the percentage of service subscribers who discontinue their subscriptions within a given time period</w:t>
      </w:r>
      <w:r>
        <w:t>”</w:t>
      </w:r>
      <w:r w:rsidR="00FB676E">
        <w:t xml:space="preserve"> (</w:t>
      </w:r>
      <w:r w:rsidR="005253CC" w:rsidRPr="001521B6">
        <w:rPr>
          <w:rFonts w:ascii="Times New Roman" w:eastAsia="Times New Roman" w:hAnsi="Times New Roman" w:cs="Times New Roman"/>
          <w:color w:val="auto"/>
          <w:sz w:val="24"/>
          <w:lang w:eastAsia="en-US"/>
        </w:rPr>
        <w:t>Cheng, M., &amp; Kvilhaug, S.</w:t>
      </w:r>
      <w:r w:rsidR="005253CC">
        <w:rPr>
          <w:rFonts w:ascii="Times New Roman" w:eastAsia="Times New Roman" w:hAnsi="Times New Roman" w:cs="Times New Roman"/>
          <w:color w:val="auto"/>
          <w:sz w:val="24"/>
          <w:lang w:eastAsia="en-US"/>
        </w:rPr>
        <w:t xml:space="preserve">, 2024). </w:t>
      </w:r>
      <w:r w:rsidR="00FB5CDC">
        <w:rPr>
          <w:rFonts w:ascii="Times New Roman" w:eastAsia="Times New Roman" w:hAnsi="Times New Roman" w:cs="Times New Roman"/>
          <w:color w:val="auto"/>
          <w:sz w:val="24"/>
          <w:lang w:eastAsia="en-US"/>
        </w:rPr>
        <w:t xml:space="preserve">The underlying goal of </w:t>
      </w:r>
      <w:r w:rsidR="00DA4978">
        <w:rPr>
          <w:rFonts w:ascii="Times New Roman" w:eastAsia="Times New Roman" w:hAnsi="Times New Roman" w:cs="Times New Roman"/>
          <w:color w:val="auto"/>
          <w:sz w:val="24"/>
          <w:lang w:eastAsia="en-US"/>
        </w:rPr>
        <w:t>exploring and analyzing customer attrition is finding patterns and infer</w:t>
      </w:r>
      <w:r w:rsidR="006F79D5">
        <w:rPr>
          <w:rFonts w:ascii="Times New Roman" w:eastAsia="Times New Roman" w:hAnsi="Times New Roman" w:cs="Times New Roman"/>
          <w:color w:val="auto"/>
          <w:sz w:val="24"/>
          <w:lang w:eastAsia="en-US"/>
        </w:rPr>
        <w:t xml:space="preserve">ring or exploring possible causes as to why customers are leaving. Having a better understanding of customer churn allows a company to update their </w:t>
      </w:r>
      <w:r w:rsidR="008E02AB">
        <w:rPr>
          <w:rFonts w:ascii="Times New Roman" w:eastAsia="Times New Roman" w:hAnsi="Times New Roman" w:cs="Times New Roman"/>
          <w:color w:val="auto"/>
          <w:sz w:val="24"/>
          <w:lang w:eastAsia="en-US"/>
        </w:rPr>
        <w:t xml:space="preserve">approach to keeping customers and improving revenue and sales. </w:t>
      </w:r>
    </w:p>
    <w:p w14:paraId="3A49EE4A" w14:textId="73ADC1CA" w:rsidR="00A417C1" w:rsidRDefault="00090455" w:rsidP="014CA2B6">
      <w:pPr>
        <w:pStyle w:val="Heading1"/>
        <w:rPr>
          <w:rFonts w:ascii="Calibri" w:eastAsia="Calibri" w:hAnsi="Calibri" w:cs="Calibri"/>
          <w:szCs w:val="22"/>
        </w:rPr>
      </w:pPr>
      <w:r>
        <w:t>Data Selection</w:t>
      </w:r>
    </w:p>
    <w:p w14:paraId="1813B73C" w14:textId="55B293C7" w:rsidR="000C4386" w:rsidRDefault="00E70CCF" w:rsidP="00E70CCF">
      <w:r>
        <w:t xml:space="preserve">For this project I will be analyzing the data and using it to predict the churn for a fictitious telecommunications company. The </w:t>
      </w:r>
      <w:r w:rsidR="00DE535A">
        <w:t xml:space="preserve">initial </w:t>
      </w:r>
      <w:r>
        <w:t>data</w:t>
      </w:r>
      <w:r w:rsidR="00DE535A">
        <w:t>set</w:t>
      </w:r>
      <w:r>
        <w:t xml:space="preserve"> for this project was sourced from Kaggle.com and is titled “</w:t>
      </w:r>
      <w:r w:rsidRPr="005126BE">
        <w:t>WA_Fn-UseC_-Telco-Customer-Churn.csv</w:t>
      </w:r>
      <w:r>
        <w:t>” (BlastChar,2018).</w:t>
      </w:r>
      <w:r w:rsidR="00F46F46">
        <w:t xml:space="preserve"> </w:t>
      </w:r>
      <w:r w:rsidR="001B0995">
        <w:t xml:space="preserve">The selected data set </w:t>
      </w:r>
      <w:r w:rsidR="00671537">
        <w:t xml:space="preserve">provides the data required </w:t>
      </w:r>
      <w:r w:rsidR="00A64E59">
        <w:t xml:space="preserve">to analyze and predict churn for a fictitious </w:t>
      </w:r>
      <w:r w:rsidR="00A37732">
        <w:t>telecommunications</w:t>
      </w:r>
      <w:r w:rsidR="00A64E59">
        <w:t xml:space="preserve"> company</w:t>
      </w:r>
      <w:r w:rsidR="00A37732">
        <w:t>.</w:t>
      </w:r>
      <w:r w:rsidR="00C10991">
        <w:t xml:space="preserve"> It includes </w:t>
      </w:r>
      <w:r w:rsidR="005D6505">
        <w:t xml:space="preserve">7043 rows and 21 columns, or features, for use in analyzing and predicting </w:t>
      </w:r>
      <w:r w:rsidR="00742334">
        <w:t>churn.</w:t>
      </w:r>
      <w:r w:rsidR="009869C9">
        <w:t xml:space="preserve"> The rows </w:t>
      </w:r>
      <w:r w:rsidR="001D3E47">
        <w:t xml:space="preserve">of the data set represent individual </w:t>
      </w:r>
      <w:r w:rsidR="008A6E93">
        <w:t xml:space="preserve">customers, while the features of the data set </w:t>
      </w:r>
      <w:r w:rsidR="00BC4DDE">
        <w:t>include</w:t>
      </w:r>
      <w:r w:rsidR="002E0B42">
        <w:t xml:space="preserve"> </w:t>
      </w:r>
      <w:r w:rsidR="001B6241">
        <w:t xml:space="preserve">descriptive data of the customer, such as </w:t>
      </w:r>
      <w:r w:rsidR="00756B09">
        <w:t xml:space="preserve">age, </w:t>
      </w:r>
      <w:r w:rsidR="00754B3A">
        <w:t>gender, tenure</w:t>
      </w:r>
      <w:r w:rsidR="00BC4DDE">
        <w:t xml:space="preserve">, and types of service. </w:t>
      </w:r>
    </w:p>
    <w:p w14:paraId="5594C4BA" w14:textId="469F9464" w:rsidR="00E70CCF" w:rsidRDefault="00A37732" w:rsidP="00E70CCF">
      <w:r>
        <w:t xml:space="preserve"> </w:t>
      </w:r>
      <w:r w:rsidR="00F46F46">
        <w:t xml:space="preserve">Although this is the initial dataset, there may be more data needed as the project progresses. </w:t>
      </w:r>
      <w:r w:rsidR="00CB6DC5">
        <w:t>T</w:t>
      </w:r>
      <w:r w:rsidR="0024018F">
        <w:t xml:space="preserve">he process of cleaning and engineering may reduce the dataset to an undesirably small size </w:t>
      </w:r>
      <w:r w:rsidR="00620588">
        <w:t xml:space="preserve">so as I </w:t>
      </w:r>
      <w:r w:rsidR="00620588">
        <w:lastRenderedPageBreak/>
        <w:t xml:space="preserve">begin working with the data and project it may be necessary to bring in additional data. </w:t>
      </w:r>
      <w:r w:rsidR="00BA7587">
        <w:t>Additi</w:t>
      </w:r>
      <w:r w:rsidR="001B2D28">
        <w:t xml:space="preserve">onal data may also be required as model selection and testing </w:t>
      </w:r>
      <w:r w:rsidR="00C43521">
        <w:t>begin</w:t>
      </w:r>
      <w:r w:rsidR="001B2D28">
        <w:t xml:space="preserve"> to take place. </w:t>
      </w:r>
    </w:p>
    <w:p w14:paraId="7CA90DEE" w14:textId="77777777" w:rsidR="009D13C2" w:rsidRDefault="009D13C2" w:rsidP="009D13C2">
      <w:pPr>
        <w:ind w:firstLine="0"/>
        <w:jc w:val="center"/>
        <w:rPr>
          <w:b/>
          <w:bCs/>
        </w:rPr>
      </w:pPr>
    </w:p>
    <w:p w14:paraId="42F3D2C8" w14:textId="10D95546" w:rsidR="00C43521" w:rsidRDefault="009D13C2" w:rsidP="0003761E">
      <w:pPr>
        <w:ind w:firstLine="0"/>
        <w:jc w:val="center"/>
        <w:rPr>
          <w:b/>
          <w:bCs/>
        </w:rPr>
      </w:pPr>
      <w:r>
        <w:rPr>
          <w:b/>
          <w:bCs/>
        </w:rPr>
        <w:t>Model Selection</w:t>
      </w:r>
    </w:p>
    <w:p w14:paraId="184FF7E7" w14:textId="741EE12E" w:rsidR="009D13C2" w:rsidRDefault="009D13C2" w:rsidP="009D13C2">
      <w:pPr>
        <w:ind w:firstLine="0"/>
      </w:pPr>
      <w:r>
        <w:rPr>
          <w:b/>
          <w:bCs/>
        </w:rPr>
        <w:tab/>
      </w:r>
      <w:r w:rsidR="005068A3">
        <w:t xml:space="preserve">This project </w:t>
      </w:r>
      <w:r w:rsidR="00DD271F">
        <w:t xml:space="preserve">will require a model to </w:t>
      </w:r>
      <w:r w:rsidR="00622A69">
        <w:t>predict the customer churn for t</w:t>
      </w:r>
      <w:r w:rsidR="003947F3">
        <w:t xml:space="preserve">he telecommunication company. </w:t>
      </w:r>
      <w:r w:rsidR="008A3861">
        <w:t xml:space="preserve">The </w:t>
      </w:r>
      <w:r w:rsidR="009B75E7">
        <w:t>objective</w:t>
      </w:r>
      <w:r w:rsidR="008A3861">
        <w:t xml:space="preserve"> after cleaning and preparing the data set for modeling</w:t>
      </w:r>
      <w:r w:rsidR="009B75E7">
        <w:t xml:space="preserve"> is to use the data set for a linear regression model. </w:t>
      </w:r>
      <w:r w:rsidR="00A25ADC">
        <w:t xml:space="preserve">Since the target will be a </w:t>
      </w:r>
      <w:r w:rsidR="000C17BC">
        <w:t xml:space="preserve">single feature, churn, a simple linear regression model should be </w:t>
      </w:r>
      <w:r w:rsidR="0022300A">
        <w:t>sufficient</w:t>
      </w:r>
      <w:r w:rsidR="00116D22">
        <w:t xml:space="preserve"> to use a prediction model. However, multiple model</w:t>
      </w:r>
      <w:r w:rsidR="0022300A">
        <w:t xml:space="preserve">s may be evaluated with </w:t>
      </w:r>
      <w:r w:rsidR="00A00DF6">
        <w:t>various</w:t>
      </w:r>
      <w:r w:rsidR="0022300A">
        <w:t xml:space="preserve"> features to be sure the best model </w:t>
      </w:r>
      <w:r w:rsidR="00A00DF6">
        <w:t xml:space="preserve">is </w:t>
      </w:r>
      <w:r w:rsidR="00A76ED2">
        <w:t>s</w:t>
      </w:r>
      <w:r w:rsidR="00A00DF6">
        <w:t>elected to represent the churn predictions.</w:t>
      </w:r>
    </w:p>
    <w:p w14:paraId="50737451" w14:textId="5C42940C" w:rsidR="00300BD3" w:rsidRDefault="00300BD3" w:rsidP="009D13C2">
      <w:pPr>
        <w:ind w:firstLine="0"/>
      </w:pPr>
      <w:r>
        <w:tab/>
      </w:r>
      <w:r w:rsidR="00D4094B">
        <w:t>The other model that may be considered is a variation of the linear regression model</w:t>
      </w:r>
      <w:r w:rsidR="0001254C">
        <w:t>, a</w:t>
      </w:r>
      <w:r w:rsidR="00D4094B">
        <w:t xml:space="preserve"> multiple regression model. </w:t>
      </w:r>
      <w:r w:rsidR="0001254C">
        <w:t xml:space="preserve">With this model, multiple features could be evaluated together to get a better understanding of how multiple features will affect the </w:t>
      </w:r>
      <w:r w:rsidR="00266CAA">
        <w:t>target of the model. Both model</w:t>
      </w:r>
      <w:r w:rsidR="007D5820">
        <w:t>s</w:t>
      </w:r>
      <w:r w:rsidR="00266CAA">
        <w:t xml:space="preserve"> will probably be included in </w:t>
      </w:r>
      <w:r w:rsidR="00D233AB">
        <w:t xml:space="preserve">the final </w:t>
      </w:r>
      <w:r w:rsidR="00B37E0E">
        <w:t>analysis</w:t>
      </w:r>
      <w:r w:rsidR="00266CAA">
        <w:t xml:space="preserve"> of the project </w:t>
      </w:r>
      <w:r w:rsidR="007D5820">
        <w:t>for comparison.</w:t>
      </w:r>
    </w:p>
    <w:p w14:paraId="1EC74A56" w14:textId="46137AE8" w:rsidR="005D5C35" w:rsidRDefault="0042115E" w:rsidP="0003761E">
      <w:pPr>
        <w:ind w:firstLine="0"/>
        <w:jc w:val="center"/>
        <w:rPr>
          <w:b/>
          <w:bCs/>
        </w:rPr>
      </w:pPr>
      <w:r>
        <w:rPr>
          <w:b/>
          <w:bCs/>
        </w:rPr>
        <w:t>Result Evaluation</w:t>
      </w:r>
    </w:p>
    <w:p w14:paraId="0972C7B3" w14:textId="20C4890D" w:rsidR="00A00DF6" w:rsidRDefault="00A76ED2" w:rsidP="00A76ED2">
      <w:pPr>
        <w:ind w:firstLine="0"/>
      </w:pPr>
      <w:r>
        <w:rPr>
          <w:b/>
          <w:bCs/>
        </w:rPr>
        <w:tab/>
      </w:r>
      <w:r>
        <w:t xml:space="preserve">Evaluation of the model will vary depending on the </w:t>
      </w:r>
      <w:r w:rsidR="001B27C1">
        <w:t>model used. The linear regression mode</w:t>
      </w:r>
      <w:r w:rsidR="002F16C7">
        <w:t xml:space="preserve">l will be evaluated using the RMSE and R-squared </w:t>
      </w:r>
      <w:r w:rsidR="002922B2">
        <w:t>method</w:t>
      </w:r>
      <w:r w:rsidR="00055AD8">
        <w:t>s</w:t>
      </w:r>
      <w:r w:rsidR="002F16C7">
        <w:t xml:space="preserve"> to check the predictions against actual values. </w:t>
      </w:r>
      <w:r w:rsidR="002922B2">
        <w:t xml:space="preserve">A score </w:t>
      </w:r>
      <w:r w:rsidR="00EB6E80">
        <w:t xml:space="preserve">using the R-squared metric </w:t>
      </w:r>
      <w:r w:rsidR="002922B2">
        <w:t xml:space="preserve">of </w:t>
      </w:r>
      <w:r w:rsidR="00ED5785">
        <w:t xml:space="preserve">0.70 or above is generally regarded as an indication of a good linear regression model. </w:t>
      </w:r>
      <w:r w:rsidR="00055AD8">
        <w:t xml:space="preserve"> </w:t>
      </w:r>
    </w:p>
    <w:p w14:paraId="4F470A28" w14:textId="496AC5CD" w:rsidR="005044B1" w:rsidRPr="00A76ED2" w:rsidRDefault="005044B1" w:rsidP="00A76ED2">
      <w:pPr>
        <w:ind w:firstLine="0"/>
      </w:pPr>
      <w:r>
        <w:tab/>
        <w:t xml:space="preserve">When reviewing the results of the </w:t>
      </w:r>
      <w:r w:rsidR="005E3E49">
        <w:t>analysis of customer attrition</w:t>
      </w:r>
      <w:r w:rsidR="00F4471C">
        <w:t xml:space="preserve">, I want to find the factors that appear to correlate to an increase in </w:t>
      </w:r>
      <w:r w:rsidR="000E3742">
        <w:t xml:space="preserve">higher customer attrition rates. </w:t>
      </w:r>
      <w:r w:rsidR="00756729">
        <w:t xml:space="preserve">Once the most influential factors are </w:t>
      </w:r>
      <w:r w:rsidR="00F61641">
        <w:t xml:space="preserve">discovered, </w:t>
      </w:r>
      <w:r w:rsidR="0057135E">
        <w:t xml:space="preserve">exploration of the causes can </w:t>
      </w:r>
      <w:r w:rsidR="003617B0">
        <w:t>begin,</w:t>
      </w:r>
      <w:r w:rsidR="0057135E">
        <w:t xml:space="preserve"> and some inferences can be made</w:t>
      </w:r>
      <w:r w:rsidR="003617B0">
        <w:t xml:space="preserve"> as to why the factors are contributing to customer attrition. </w:t>
      </w:r>
    </w:p>
    <w:p w14:paraId="101FB3A5" w14:textId="77777777" w:rsidR="008E02AB" w:rsidRDefault="008E02AB" w:rsidP="0003761E">
      <w:pPr>
        <w:ind w:firstLine="0"/>
        <w:jc w:val="center"/>
        <w:rPr>
          <w:b/>
          <w:bCs/>
        </w:rPr>
      </w:pPr>
    </w:p>
    <w:p w14:paraId="23021DA4" w14:textId="77777777" w:rsidR="008E02AB" w:rsidRDefault="008E02AB" w:rsidP="0003761E">
      <w:pPr>
        <w:ind w:firstLine="0"/>
        <w:jc w:val="center"/>
        <w:rPr>
          <w:b/>
          <w:bCs/>
        </w:rPr>
      </w:pPr>
    </w:p>
    <w:p w14:paraId="21F1D002" w14:textId="2B3B74F1" w:rsidR="0003761E" w:rsidRDefault="0003761E" w:rsidP="0003761E">
      <w:pPr>
        <w:ind w:firstLine="0"/>
        <w:jc w:val="center"/>
        <w:rPr>
          <w:b/>
          <w:bCs/>
        </w:rPr>
      </w:pPr>
      <w:r>
        <w:rPr>
          <w:b/>
          <w:bCs/>
        </w:rPr>
        <w:lastRenderedPageBreak/>
        <w:t>Learn</w:t>
      </w:r>
      <w:r w:rsidR="009478B2">
        <w:rPr>
          <w:b/>
          <w:bCs/>
        </w:rPr>
        <w:t>ing Objectives</w:t>
      </w:r>
    </w:p>
    <w:p w14:paraId="648748A8" w14:textId="5B3C2957" w:rsidR="00DD0373" w:rsidRDefault="00DD0373" w:rsidP="00DD0373">
      <w:pPr>
        <w:ind w:firstLine="0"/>
      </w:pPr>
      <w:r>
        <w:tab/>
      </w:r>
      <w:r w:rsidR="00485D6A">
        <w:t>While working through</w:t>
      </w:r>
      <w:r w:rsidR="0006022C">
        <w:t xml:space="preserve"> this project</w:t>
      </w:r>
      <w:r w:rsidR="006C4AF5">
        <w:t xml:space="preserve"> I have multiple learning objectives</w:t>
      </w:r>
      <w:r w:rsidR="00485D6A">
        <w:t xml:space="preserve"> and goals that I would like to meet</w:t>
      </w:r>
      <w:r w:rsidR="00725334">
        <w:t>:</w:t>
      </w:r>
    </w:p>
    <w:p w14:paraId="4777C36D" w14:textId="3B21EB06" w:rsidR="00D81446" w:rsidRDefault="00856F3A" w:rsidP="00D81446">
      <w:pPr>
        <w:pStyle w:val="ListParagraph"/>
        <w:numPr>
          <w:ilvl w:val="0"/>
          <w:numId w:val="12"/>
        </w:numPr>
      </w:pPr>
      <w:r>
        <w:t>A better understanding of h</w:t>
      </w:r>
      <w:r w:rsidR="00370BF9">
        <w:t xml:space="preserve">ow </w:t>
      </w:r>
      <w:r w:rsidR="00F50EDE">
        <w:t xml:space="preserve">customer attrition </w:t>
      </w:r>
      <w:r>
        <w:t xml:space="preserve">is </w:t>
      </w:r>
      <w:r w:rsidR="00135D4E">
        <w:t xml:space="preserve">calculated and </w:t>
      </w:r>
      <w:r w:rsidR="00F924A7">
        <w:t>evaluated within the telecommunication industry</w:t>
      </w:r>
      <w:r>
        <w:t>.</w:t>
      </w:r>
    </w:p>
    <w:p w14:paraId="483982A4" w14:textId="26D65F84" w:rsidR="00856F3A" w:rsidRDefault="006D1D60" w:rsidP="00D81446">
      <w:pPr>
        <w:pStyle w:val="ListParagraph"/>
        <w:numPr>
          <w:ilvl w:val="0"/>
          <w:numId w:val="12"/>
        </w:numPr>
      </w:pPr>
      <w:r>
        <w:t xml:space="preserve">A thorough understanding of how </w:t>
      </w:r>
      <w:r w:rsidR="00D4664E">
        <w:t xml:space="preserve">machine learning models </w:t>
      </w:r>
      <w:r>
        <w:t xml:space="preserve">can be utilized to </w:t>
      </w:r>
      <w:r w:rsidR="003B3068">
        <w:t>in the telecommunication industry to predict and analyze customer attrition</w:t>
      </w:r>
    </w:p>
    <w:p w14:paraId="76E05F99" w14:textId="24C85F3F" w:rsidR="00201E41" w:rsidRDefault="003B3068" w:rsidP="00201E41">
      <w:pPr>
        <w:pStyle w:val="ListParagraph"/>
        <w:numPr>
          <w:ilvl w:val="0"/>
          <w:numId w:val="12"/>
        </w:numPr>
      </w:pPr>
      <w:r>
        <w:t xml:space="preserve">An understanding of what to do with the insights gained from predictive models and analysis </w:t>
      </w:r>
      <w:r w:rsidR="00201E41">
        <w:t>regarding customer attrition.</w:t>
      </w:r>
    </w:p>
    <w:p w14:paraId="6227153C" w14:textId="57A1B97C" w:rsidR="008D199B" w:rsidRDefault="008D199B" w:rsidP="008D199B">
      <w:pPr>
        <w:ind w:left="360" w:firstLine="0"/>
      </w:pPr>
      <w:r>
        <w:t xml:space="preserve">Having worked </w:t>
      </w:r>
      <w:r w:rsidR="00F93FC6">
        <w:t xml:space="preserve">for ten years in the telecommunications industry, this is a great opportunity to </w:t>
      </w:r>
      <w:r w:rsidR="00B37E0E">
        <w:t xml:space="preserve">expand on my industry knowledge and gain further insights into a part of the industry I have a had little experience with. </w:t>
      </w:r>
    </w:p>
    <w:p w14:paraId="03D3A77D" w14:textId="46EF7B50" w:rsidR="009478B2" w:rsidRDefault="002F3B41" w:rsidP="00201E41">
      <w:pPr>
        <w:ind w:firstLine="0"/>
        <w:jc w:val="center"/>
        <w:rPr>
          <w:b/>
          <w:bCs/>
        </w:rPr>
      </w:pPr>
      <w:r>
        <w:rPr>
          <w:b/>
          <w:bCs/>
        </w:rPr>
        <w:t>Risks and Ethical Considerations</w:t>
      </w:r>
    </w:p>
    <w:p w14:paraId="633160D8" w14:textId="17A502F5" w:rsidR="00201E41" w:rsidRDefault="00201E41" w:rsidP="00201E41">
      <w:pPr>
        <w:ind w:firstLine="0"/>
      </w:pPr>
      <w:r>
        <w:tab/>
      </w:r>
      <w:r w:rsidR="000A6CEB">
        <w:t xml:space="preserve">There are multiple risks </w:t>
      </w:r>
      <w:r w:rsidR="00FC105C">
        <w:t xml:space="preserve">associated with the project. One of the biggest risks that I currently see is the risk of </w:t>
      </w:r>
      <w:r w:rsidR="00C10D6C">
        <w:t>a small data set</w:t>
      </w:r>
      <w:r w:rsidR="00E7292B">
        <w:t>. With only roughly 7000 rows of customer data and not having cleaned and prep</w:t>
      </w:r>
      <w:r w:rsidR="00E508E4">
        <w:t>ared</w:t>
      </w:r>
      <w:r w:rsidR="00E7292B">
        <w:t xml:space="preserve"> the data yet</w:t>
      </w:r>
      <w:r w:rsidR="00E508E4">
        <w:t>, I have a concern that the data set might end up too small. Generally, from my experience in the telecommunications industry, service providers have many more customers than 7</w:t>
      </w:r>
      <w:r w:rsidR="000E47DE">
        <w:t xml:space="preserve">000. It would be ideal to have a larger data set to work with for the project. </w:t>
      </w:r>
    </w:p>
    <w:p w14:paraId="43087137" w14:textId="02744DF1" w:rsidR="00804E69" w:rsidRPr="00201E41" w:rsidRDefault="00804E69" w:rsidP="00201E41">
      <w:pPr>
        <w:ind w:firstLine="0"/>
      </w:pPr>
      <w:r>
        <w:tab/>
      </w:r>
      <w:r w:rsidR="00EC0E82">
        <w:t>An ethical consideration</w:t>
      </w:r>
      <w:r w:rsidR="00965C4D">
        <w:t xml:space="preserve"> of the project is how the analysis and predictions may be used. Will the results of the </w:t>
      </w:r>
      <w:r w:rsidR="003E29F6">
        <w:t xml:space="preserve">predictions </w:t>
      </w:r>
      <w:r w:rsidR="000107E4">
        <w:t xml:space="preserve">and analysis </w:t>
      </w:r>
      <w:r w:rsidR="003E29F6">
        <w:t xml:space="preserve">impact certain </w:t>
      </w:r>
      <w:r w:rsidR="00214438">
        <w:t>demographics’</w:t>
      </w:r>
      <w:r w:rsidR="003E29F6">
        <w:t xml:space="preserve"> ability to attain high speed internet and cable services? </w:t>
      </w:r>
      <w:r w:rsidR="00214438">
        <w:t xml:space="preserve">Will the results </w:t>
      </w:r>
      <w:r w:rsidR="004F25EB">
        <w:t xml:space="preserve">of the analysis give a certain group better financial deals </w:t>
      </w:r>
      <w:r w:rsidR="004D6911">
        <w:t xml:space="preserve">than other groups? These issues, at a minimum, should be discussed and evaluated.  </w:t>
      </w:r>
    </w:p>
    <w:p w14:paraId="0A3B5370" w14:textId="77777777" w:rsidR="00803B07" w:rsidRDefault="00803B07" w:rsidP="0003761E">
      <w:pPr>
        <w:ind w:firstLine="0"/>
        <w:jc w:val="center"/>
        <w:rPr>
          <w:b/>
          <w:bCs/>
        </w:rPr>
      </w:pPr>
    </w:p>
    <w:p w14:paraId="18A76170" w14:textId="77777777" w:rsidR="00803B07" w:rsidRDefault="00803B07" w:rsidP="0003761E">
      <w:pPr>
        <w:ind w:firstLine="0"/>
        <w:jc w:val="center"/>
        <w:rPr>
          <w:b/>
          <w:bCs/>
        </w:rPr>
      </w:pPr>
    </w:p>
    <w:p w14:paraId="41454B8A" w14:textId="20FCADE1" w:rsidR="002F3B41" w:rsidRPr="0042115E" w:rsidRDefault="00C470A0" w:rsidP="0003761E">
      <w:pPr>
        <w:ind w:firstLine="0"/>
        <w:jc w:val="center"/>
        <w:rPr>
          <w:b/>
          <w:bCs/>
        </w:rPr>
      </w:pPr>
      <w:r>
        <w:rPr>
          <w:b/>
          <w:bCs/>
        </w:rPr>
        <w:lastRenderedPageBreak/>
        <w:t xml:space="preserve">Contingency </w:t>
      </w:r>
      <w:r w:rsidR="00F13543">
        <w:rPr>
          <w:b/>
          <w:bCs/>
        </w:rPr>
        <w:t>Planning</w:t>
      </w:r>
    </w:p>
    <w:p w14:paraId="41475869" w14:textId="4E01BBE9" w:rsidR="00A417C1" w:rsidRDefault="00262C97" w:rsidP="00B863FB">
      <w:r>
        <w:t>Contingency planning is something that should always be considered in any project, whether it</w:t>
      </w:r>
      <w:r w:rsidR="00A0736B">
        <w:t xml:space="preserve"> is</w:t>
      </w:r>
      <w:r>
        <w:t xml:space="preserve"> a</w:t>
      </w:r>
      <w:r w:rsidR="00A0736B">
        <w:t>n</w:t>
      </w:r>
      <w:r>
        <w:t xml:space="preserve"> </w:t>
      </w:r>
      <w:r w:rsidR="008779AE">
        <w:t xml:space="preserve">academic project or a professional project. There should always be additional options to </w:t>
      </w:r>
      <w:r w:rsidR="00A0736B">
        <w:t xml:space="preserve">consider when completing a project. </w:t>
      </w:r>
      <w:r w:rsidR="00ED199D">
        <w:t>I have come up with a few for this project:</w:t>
      </w:r>
    </w:p>
    <w:p w14:paraId="1E6C88AD" w14:textId="63C14D36" w:rsidR="00ED199D" w:rsidRDefault="00D10D5D" w:rsidP="00ED199D">
      <w:pPr>
        <w:pStyle w:val="ListParagraph"/>
        <w:numPr>
          <w:ilvl w:val="0"/>
          <w:numId w:val="13"/>
        </w:numPr>
      </w:pPr>
      <w:r>
        <w:rPr>
          <w:b/>
          <w:bCs/>
        </w:rPr>
        <w:t xml:space="preserve">Finding Additional Data: </w:t>
      </w:r>
      <w:r w:rsidR="0064224B">
        <w:t>If</w:t>
      </w:r>
      <w:r>
        <w:t xml:space="preserve"> after cleaning a</w:t>
      </w:r>
      <w:r w:rsidR="002073CD">
        <w:t>nd</w:t>
      </w:r>
      <w:r>
        <w:t xml:space="preserve"> preparing the data, the original data set </w:t>
      </w:r>
      <w:r w:rsidR="00B0573C">
        <w:t>becomes to</w:t>
      </w:r>
      <w:r w:rsidR="0064224B">
        <w:t>o</w:t>
      </w:r>
      <w:r w:rsidR="00B0573C">
        <w:t xml:space="preserve"> small</w:t>
      </w:r>
      <w:r w:rsidR="0064224B">
        <w:t>. Alternative sets of data will be sourced to supplement the existing data.</w:t>
      </w:r>
    </w:p>
    <w:p w14:paraId="0A632D91" w14:textId="1B8AA676" w:rsidR="0064224B" w:rsidRDefault="004B6B51" w:rsidP="00ED199D">
      <w:pPr>
        <w:pStyle w:val="ListParagraph"/>
        <w:numPr>
          <w:ilvl w:val="0"/>
          <w:numId w:val="13"/>
        </w:numPr>
      </w:pPr>
      <w:r>
        <w:rPr>
          <w:b/>
          <w:bCs/>
        </w:rPr>
        <w:t>Model Selection</w:t>
      </w:r>
      <w:r w:rsidR="00FC7E62">
        <w:rPr>
          <w:b/>
          <w:bCs/>
        </w:rPr>
        <w:t xml:space="preserve"> and Target</w:t>
      </w:r>
      <w:r>
        <w:rPr>
          <w:b/>
          <w:bCs/>
        </w:rPr>
        <w:t>:</w:t>
      </w:r>
      <w:r>
        <w:t xml:space="preserve"> If after selecting a model, the results are not desirable or do not appear to make sense</w:t>
      </w:r>
      <w:r w:rsidR="00FC7E62">
        <w:t xml:space="preserve"> for the target, the target and features may need to be adjusted</w:t>
      </w:r>
      <w:r w:rsidR="00EF2ADD">
        <w:t>. This may change the scope of the project.</w:t>
      </w:r>
    </w:p>
    <w:p w14:paraId="4E1CD183" w14:textId="7C8F35CC" w:rsidR="00EF2ADD" w:rsidRPr="00B863FB" w:rsidRDefault="007D54B0" w:rsidP="00ED199D">
      <w:pPr>
        <w:pStyle w:val="ListParagraph"/>
        <w:numPr>
          <w:ilvl w:val="0"/>
          <w:numId w:val="13"/>
        </w:numPr>
      </w:pPr>
      <w:r>
        <w:rPr>
          <w:b/>
          <w:bCs/>
        </w:rPr>
        <w:t xml:space="preserve">Alternative Project: </w:t>
      </w:r>
      <w:r>
        <w:t xml:space="preserve">If for some reason </w:t>
      </w:r>
      <w:r w:rsidR="00A349B3">
        <w:t xml:space="preserve">there are issues and barriers that can not be resolved in a timely manner, I have a backup data set and project in mind. The biggest concern </w:t>
      </w:r>
      <w:r w:rsidR="002D1629">
        <w:t xml:space="preserve">in using the backup project is coming up with a viable business problem or business </w:t>
      </w:r>
      <w:r w:rsidR="00134EF7">
        <w:t>question to justify the data set.</w:t>
      </w:r>
    </w:p>
    <w:p w14:paraId="69179194" w14:textId="1A7B6275" w:rsidR="00A417C1" w:rsidRDefault="00A417C1" w:rsidP="000008E4">
      <w:pPr>
        <w:pStyle w:val="Heading2"/>
        <w:jc w:val="center"/>
      </w:pPr>
    </w:p>
    <w:p w14:paraId="76F05990" w14:textId="33D319A0" w:rsidR="000008E4" w:rsidRDefault="003E5435" w:rsidP="000008E4">
      <w:pPr>
        <w:jc w:val="center"/>
        <w:rPr>
          <w:b/>
          <w:bCs/>
        </w:rPr>
      </w:pPr>
      <w:r>
        <w:rPr>
          <w:b/>
          <w:bCs/>
        </w:rPr>
        <w:t>Preliminary Analysis</w:t>
      </w:r>
    </w:p>
    <w:p w14:paraId="20F85351" w14:textId="77777777" w:rsidR="003E5435" w:rsidRPr="000008E4" w:rsidRDefault="003E5435" w:rsidP="003E5435">
      <w:pPr>
        <w:rPr>
          <w:b/>
          <w:bCs/>
        </w:rPr>
      </w:pPr>
    </w:p>
    <w:p w14:paraId="4838C803" w14:textId="3B0DBB39" w:rsidR="00A417C1" w:rsidRDefault="212F006F" w:rsidP="00B863FB">
      <w:pPr>
        <w:rPr>
          <w:rFonts w:ascii="Calibri" w:eastAsia="Calibri" w:hAnsi="Calibri" w:cs="Calibri"/>
          <w:szCs w:val="22"/>
        </w:rPr>
      </w:pPr>
      <w:r w:rsidRPr="212F006F">
        <w:rPr>
          <w:rFonts w:ascii="Calibri" w:eastAsia="Calibri" w:hAnsi="Calibri" w:cs="Calibri"/>
          <w:szCs w:val="22"/>
        </w:rPr>
        <w:t xml:space="preserve"> </w:t>
      </w:r>
    </w:p>
    <w:p w14:paraId="3F92EB41" w14:textId="7D9A12B1" w:rsidR="6A36C4BF" w:rsidRDefault="6A36C4BF" w:rsidP="00664C1A"/>
    <w:p w14:paraId="0257FF26" w14:textId="41AA8C47" w:rsidR="6A36C4BF" w:rsidRDefault="6A36C4BF" w:rsidP="00664C1A">
      <w:pPr>
        <w:pStyle w:val="Quote"/>
      </w:pPr>
    </w:p>
    <w:p w14:paraId="04E402D1" w14:textId="5520582C" w:rsidR="52694629" w:rsidRDefault="52694629" w:rsidP="00B863FB">
      <w:pPr>
        <w:pStyle w:val="NoSpacing"/>
      </w:pPr>
    </w:p>
    <w:p w14:paraId="3A4CAD46" w14:textId="2DC6D1AB" w:rsidR="00A417C1" w:rsidRPr="00B863FB" w:rsidRDefault="212F006F" w:rsidP="014CA2B6">
      <w:r w:rsidRPr="00B863FB">
        <w:rPr>
          <w:rStyle w:val="Heading4Char"/>
        </w:rPr>
        <w:t xml:space="preserve"> </w:t>
      </w:r>
      <w:r w:rsidRPr="00B863FB">
        <w:t xml:space="preserve"> </w:t>
      </w:r>
    </w:p>
    <w:p w14:paraId="2AA01A62" w14:textId="7F562133" w:rsidR="00A417C1" w:rsidRPr="00B863FB" w:rsidRDefault="00664C1A" w:rsidP="6A36C4BF">
      <w:r w:rsidRPr="00B863FB">
        <w:t xml:space="preserve"> </w:t>
      </w:r>
      <w:r w:rsidR="212F006F" w:rsidRPr="00B863FB">
        <w:t xml:space="preserve"> </w:t>
      </w:r>
    </w:p>
    <w:p w14:paraId="5B20E27D" w14:textId="77777777" w:rsidR="00A417C1" w:rsidRDefault="00000000" w:rsidP="5D68E123">
      <w:pPr>
        <w:pStyle w:val="SectionTitle"/>
        <w:rPr>
          <w:rFonts w:ascii="Calibri" w:eastAsia="Calibri" w:hAnsi="Calibri" w:cs="Calibri"/>
          <w:b w:val="0"/>
          <w:bCs/>
          <w:szCs w:val="22"/>
        </w:rPr>
      </w:pPr>
      <w:sdt>
        <w:sdtPr>
          <w:id w:val="-1638559448"/>
          <w:placeholder>
            <w:docPart w:val="CF34A7B6867A4C37996F8BBB5CBCEC11"/>
          </w:placeholder>
          <w:temporary/>
          <w:showingPlcHdr/>
          <w15:appearance w15:val="hidden"/>
        </w:sdtPr>
        <w:sdtContent>
          <w:r w:rsidR="00664C1A" w:rsidRPr="00664C1A">
            <w:t>References</w:t>
          </w:r>
        </w:sdtContent>
      </w:sdt>
    </w:p>
    <w:p w14:paraId="664AFEDD" w14:textId="31E13336" w:rsidR="001521B6" w:rsidRPr="001521B6" w:rsidRDefault="001521B6" w:rsidP="001521B6">
      <w:pPr>
        <w:spacing w:before="100" w:beforeAutospacing="1" w:after="100" w:afterAutospacing="1" w:line="240" w:lineRule="auto"/>
        <w:ind w:left="567" w:hanging="567"/>
        <w:rPr>
          <w:rFonts w:ascii="Times New Roman" w:eastAsia="Times New Roman" w:hAnsi="Times New Roman" w:cs="Times New Roman"/>
          <w:color w:val="auto"/>
          <w:sz w:val="24"/>
          <w:lang w:eastAsia="en-US"/>
        </w:rPr>
      </w:pPr>
      <w:r w:rsidRPr="001521B6">
        <w:rPr>
          <w:rFonts w:ascii="Times New Roman" w:eastAsia="Times New Roman" w:hAnsi="Times New Roman" w:cs="Times New Roman"/>
          <w:color w:val="auto"/>
          <w:sz w:val="24"/>
          <w:lang w:eastAsia="en-US"/>
        </w:rPr>
        <w:t xml:space="preserve">Cheng, M., &amp; Kvilhaug, S. (Eds.). (2024, March 21). </w:t>
      </w:r>
      <w:r w:rsidRPr="001521B6">
        <w:rPr>
          <w:rFonts w:ascii="Times New Roman" w:eastAsia="Times New Roman" w:hAnsi="Times New Roman" w:cs="Times New Roman"/>
          <w:i/>
          <w:iCs/>
          <w:color w:val="auto"/>
          <w:sz w:val="24"/>
          <w:lang w:eastAsia="en-US"/>
        </w:rPr>
        <w:t>Churn rate: What it means, examples, and calculations</w:t>
      </w:r>
      <w:r w:rsidRPr="001521B6">
        <w:rPr>
          <w:rFonts w:ascii="Times New Roman" w:eastAsia="Times New Roman" w:hAnsi="Times New Roman" w:cs="Times New Roman"/>
          <w:color w:val="auto"/>
          <w:sz w:val="24"/>
          <w:lang w:eastAsia="en-US"/>
        </w:rPr>
        <w:t xml:space="preserve">. Investopedia. </w:t>
      </w:r>
    </w:p>
    <w:p w14:paraId="740FA4F7" w14:textId="343BB879" w:rsidR="006068C6" w:rsidRPr="006068C6" w:rsidRDefault="00000000" w:rsidP="006068C6">
      <w:pPr>
        <w:ind w:firstLine="0"/>
        <w:rPr>
          <w:color w:val="0070C0"/>
        </w:rPr>
      </w:pPr>
      <w:hyperlink r:id="rId10" w:history="1">
        <w:r w:rsidR="006068C6" w:rsidRPr="006068C6">
          <w:rPr>
            <w:rStyle w:val="Hyperlink"/>
            <w:color w:val="0070C0"/>
          </w:rPr>
          <w:t>https://www.investopedia.com/terms/c/churnrate.asp</w:t>
        </w:r>
      </w:hyperlink>
    </w:p>
    <w:p w14:paraId="0BF9A3C7" w14:textId="77777777" w:rsidR="00FB676E" w:rsidRDefault="00FB676E" w:rsidP="00D620FD">
      <w:pPr>
        <w:pStyle w:val="Bibliography"/>
        <w:rPr>
          <w:noProof/>
        </w:rPr>
      </w:pPr>
    </w:p>
    <w:p w14:paraId="5E54B0C6" w14:textId="69CA2BA7" w:rsidR="00D620FD" w:rsidRDefault="00CE5EAB" w:rsidP="00D620FD">
      <w:pPr>
        <w:pStyle w:val="Bibliography"/>
        <w:rPr>
          <w:noProof/>
        </w:rPr>
      </w:pPr>
      <w:r>
        <w:rPr>
          <w:noProof/>
        </w:rPr>
        <w:t>BlastChar</w:t>
      </w:r>
      <w:r w:rsidR="00B26B04">
        <w:rPr>
          <w:noProof/>
        </w:rPr>
        <w:t>. (201</w:t>
      </w:r>
      <w:r w:rsidR="00694A8F">
        <w:rPr>
          <w:noProof/>
        </w:rPr>
        <w:t xml:space="preserve">8). </w:t>
      </w:r>
      <w:r w:rsidR="003942CD" w:rsidRPr="003942CD">
        <w:rPr>
          <w:i/>
          <w:iCs/>
          <w:noProof/>
        </w:rPr>
        <w:t xml:space="preserve">Telco Customer Churn </w:t>
      </w:r>
      <w:r w:rsidR="00E05FE8">
        <w:rPr>
          <w:noProof/>
        </w:rPr>
        <w:t>(</w:t>
      </w:r>
      <w:r w:rsidR="00994B0B" w:rsidRPr="00994B0B">
        <w:rPr>
          <w:noProof/>
        </w:rPr>
        <w:t>WA_Fn-UseC_-Telco-Customer-Churn.csv</w:t>
      </w:r>
      <w:r w:rsidR="00E05FE8">
        <w:rPr>
          <w:noProof/>
        </w:rPr>
        <w:t>)</w:t>
      </w:r>
      <w:r w:rsidR="00D0765E">
        <w:rPr>
          <w:noProof/>
        </w:rPr>
        <w:t>[Data</w:t>
      </w:r>
      <w:r w:rsidR="00BB291C">
        <w:rPr>
          <w:noProof/>
        </w:rPr>
        <w:t>set]</w:t>
      </w:r>
      <w:r w:rsidR="00630BB1">
        <w:rPr>
          <w:noProof/>
        </w:rPr>
        <w:t xml:space="preserve">. Kaggle. </w:t>
      </w:r>
    </w:p>
    <w:p w14:paraId="392248F4" w14:textId="5AE64385" w:rsidR="00994B0B" w:rsidRDefault="00000000" w:rsidP="00994B0B">
      <w:pPr>
        <w:ind w:firstLine="0"/>
        <w:rPr>
          <w:color w:val="0070C0"/>
        </w:rPr>
      </w:pPr>
      <w:hyperlink r:id="rId11" w:history="1">
        <w:r w:rsidR="00994B0B" w:rsidRPr="001C47BE">
          <w:rPr>
            <w:rStyle w:val="Hyperlink"/>
            <w:color w:val="0070C0"/>
          </w:rPr>
          <w:t>https://www.kaggle.com/datasets/blastchar/telco-customer-churn</w:t>
        </w:r>
      </w:hyperlink>
    </w:p>
    <w:p w14:paraId="1408AD3F" w14:textId="77777777" w:rsidR="4A446072" w:rsidRDefault="4A446072" w:rsidP="00803B07">
      <w:pPr>
        <w:ind w:firstLine="0"/>
        <w:rPr>
          <w:noProof/>
          <w:color w:val="000000" w:themeColor="text2"/>
        </w:rPr>
      </w:pPr>
    </w:p>
    <w:sectPr w:rsidR="4A446072">
      <w:headerReference w:type="defaul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45A23" w14:textId="77777777" w:rsidR="007A6D77" w:rsidRDefault="007A6D77">
      <w:pPr>
        <w:spacing w:line="240" w:lineRule="auto"/>
      </w:pPr>
      <w:r>
        <w:separator/>
      </w:r>
    </w:p>
    <w:p w14:paraId="58B2C070" w14:textId="77777777" w:rsidR="007A6D77" w:rsidRDefault="007A6D77"/>
  </w:endnote>
  <w:endnote w:type="continuationSeparator" w:id="0">
    <w:p w14:paraId="38909521" w14:textId="77777777" w:rsidR="007A6D77" w:rsidRDefault="007A6D77">
      <w:pPr>
        <w:spacing w:line="240" w:lineRule="auto"/>
      </w:pPr>
      <w:r>
        <w:continuationSeparator/>
      </w:r>
    </w:p>
    <w:p w14:paraId="1DB5D501" w14:textId="77777777" w:rsidR="007A6D77" w:rsidRDefault="007A6D77"/>
  </w:endnote>
  <w:endnote w:type="continuationNotice" w:id="1">
    <w:p w14:paraId="54387A18" w14:textId="77777777" w:rsidR="007A6D77" w:rsidRDefault="007A6D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24BAD" w14:textId="77777777" w:rsidR="007A6D77" w:rsidRDefault="007A6D77">
      <w:pPr>
        <w:spacing w:line="240" w:lineRule="auto"/>
      </w:pPr>
      <w:r>
        <w:separator/>
      </w:r>
    </w:p>
    <w:p w14:paraId="022DF535" w14:textId="77777777" w:rsidR="007A6D77" w:rsidRDefault="007A6D77"/>
  </w:footnote>
  <w:footnote w:type="continuationSeparator" w:id="0">
    <w:p w14:paraId="6FF6F41D" w14:textId="77777777" w:rsidR="007A6D77" w:rsidRDefault="007A6D77">
      <w:pPr>
        <w:spacing w:line="240" w:lineRule="auto"/>
      </w:pPr>
      <w:r>
        <w:continuationSeparator/>
      </w:r>
    </w:p>
    <w:p w14:paraId="7000026E" w14:textId="77777777" w:rsidR="007A6D77" w:rsidRDefault="007A6D77"/>
  </w:footnote>
  <w:footnote w:type="continuationNotice" w:id="1">
    <w:p w14:paraId="4256D5E8" w14:textId="77777777" w:rsidR="007A6D77" w:rsidRDefault="007A6D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670317"/>
      <w:docPartObj>
        <w:docPartGallery w:val="Page Numbers (Top of Page)"/>
        <w:docPartUnique/>
      </w:docPartObj>
    </w:sdtPr>
    <w:sdtEndPr>
      <w:rPr>
        <w:noProof/>
      </w:rPr>
    </w:sdtEndPr>
    <w:sdtContent>
      <w:p w14:paraId="1A42896F" w14:textId="33760DF7" w:rsidR="00A37732" w:rsidRDefault="00A3773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5B51087" w14:textId="77777777" w:rsidR="0D6E5604" w:rsidRPr="002F3AE9" w:rsidRDefault="0D6E5604" w:rsidP="002F3A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F6A0067"/>
    <w:multiLevelType w:val="hybridMultilevel"/>
    <w:tmpl w:val="38349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B83763"/>
    <w:multiLevelType w:val="hybridMultilevel"/>
    <w:tmpl w:val="4490B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331175954">
    <w:abstractNumId w:val="10"/>
  </w:num>
  <w:num w:numId="13" w16cid:durableId="13562281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proofState w:spelling="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830"/>
    <w:rsid w:val="000008E4"/>
    <w:rsid w:val="00000C37"/>
    <w:rsid w:val="000107E4"/>
    <w:rsid w:val="0001254C"/>
    <w:rsid w:val="00023AFE"/>
    <w:rsid w:val="0003761E"/>
    <w:rsid w:val="00055AD8"/>
    <w:rsid w:val="0006022C"/>
    <w:rsid w:val="00067D21"/>
    <w:rsid w:val="00071264"/>
    <w:rsid w:val="00090455"/>
    <w:rsid w:val="0009613F"/>
    <w:rsid w:val="000A3D9B"/>
    <w:rsid w:val="000A6CEB"/>
    <w:rsid w:val="000C17BC"/>
    <w:rsid w:val="000C4386"/>
    <w:rsid w:val="000D4642"/>
    <w:rsid w:val="000D539D"/>
    <w:rsid w:val="000E3742"/>
    <w:rsid w:val="000E47DE"/>
    <w:rsid w:val="000F1509"/>
    <w:rsid w:val="000F1915"/>
    <w:rsid w:val="00116273"/>
    <w:rsid w:val="00116D22"/>
    <w:rsid w:val="00134EF7"/>
    <w:rsid w:val="00135D4E"/>
    <w:rsid w:val="001521B6"/>
    <w:rsid w:val="0016711D"/>
    <w:rsid w:val="001A480D"/>
    <w:rsid w:val="001B0995"/>
    <w:rsid w:val="001B27C1"/>
    <w:rsid w:val="001B2C3E"/>
    <w:rsid w:val="001B2D28"/>
    <w:rsid w:val="001B6241"/>
    <w:rsid w:val="001C47BE"/>
    <w:rsid w:val="001D3E47"/>
    <w:rsid w:val="001E5E95"/>
    <w:rsid w:val="00200195"/>
    <w:rsid w:val="00201E41"/>
    <w:rsid w:val="002073CD"/>
    <w:rsid w:val="00214438"/>
    <w:rsid w:val="00217816"/>
    <w:rsid w:val="0022300A"/>
    <w:rsid w:val="0024018F"/>
    <w:rsid w:val="00262C97"/>
    <w:rsid w:val="00266CAA"/>
    <w:rsid w:val="00271337"/>
    <w:rsid w:val="002922B2"/>
    <w:rsid w:val="00295E81"/>
    <w:rsid w:val="002C79E6"/>
    <w:rsid w:val="002D1629"/>
    <w:rsid w:val="002E0B42"/>
    <w:rsid w:val="002F16C7"/>
    <w:rsid w:val="002F3AE9"/>
    <w:rsid w:val="002F3B41"/>
    <w:rsid w:val="002F521F"/>
    <w:rsid w:val="00300BD3"/>
    <w:rsid w:val="0035161B"/>
    <w:rsid w:val="00356B93"/>
    <w:rsid w:val="003617B0"/>
    <w:rsid w:val="003619D2"/>
    <w:rsid w:val="00370BF9"/>
    <w:rsid w:val="003804CC"/>
    <w:rsid w:val="003942CD"/>
    <w:rsid w:val="003947F3"/>
    <w:rsid w:val="003A3D05"/>
    <w:rsid w:val="003B3068"/>
    <w:rsid w:val="003E29F6"/>
    <w:rsid w:val="003E5435"/>
    <w:rsid w:val="00417C43"/>
    <w:rsid w:val="0042115E"/>
    <w:rsid w:val="004447AE"/>
    <w:rsid w:val="00457D1A"/>
    <w:rsid w:val="00485D6A"/>
    <w:rsid w:val="004B03B3"/>
    <w:rsid w:val="004B6B51"/>
    <w:rsid w:val="004C04E7"/>
    <w:rsid w:val="004D6911"/>
    <w:rsid w:val="004E7AA9"/>
    <w:rsid w:val="004F25EB"/>
    <w:rsid w:val="005044B1"/>
    <w:rsid w:val="00505401"/>
    <w:rsid w:val="005068A3"/>
    <w:rsid w:val="00506E02"/>
    <w:rsid w:val="00510B5C"/>
    <w:rsid w:val="005126BE"/>
    <w:rsid w:val="005253CC"/>
    <w:rsid w:val="0052714B"/>
    <w:rsid w:val="0057135E"/>
    <w:rsid w:val="005749C9"/>
    <w:rsid w:val="005C199E"/>
    <w:rsid w:val="005D3988"/>
    <w:rsid w:val="005D5C35"/>
    <w:rsid w:val="005D6505"/>
    <w:rsid w:val="005E3E49"/>
    <w:rsid w:val="005F73A5"/>
    <w:rsid w:val="006068C6"/>
    <w:rsid w:val="00606E9F"/>
    <w:rsid w:val="00611F51"/>
    <w:rsid w:val="00620588"/>
    <w:rsid w:val="006228D9"/>
    <w:rsid w:val="00622A69"/>
    <w:rsid w:val="0062762F"/>
    <w:rsid w:val="00630BB1"/>
    <w:rsid w:val="0064224B"/>
    <w:rsid w:val="00664C1A"/>
    <w:rsid w:val="00670C53"/>
    <w:rsid w:val="00671537"/>
    <w:rsid w:val="00676E02"/>
    <w:rsid w:val="00694A8F"/>
    <w:rsid w:val="006A33C7"/>
    <w:rsid w:val="006C4AF5"/>
    <w:rsid w:val="006D1D60"/>
    <w:rsid w:val="006F79D5"/>
    <w:rsid w:val="007017C6"/>
    <w:rsid w:val="00725334"/>
    <w:rsid w:val="00741A16"/>
    <w:rsid w:val="00742334"/>
    <w:rsid w:val="0074536D"/>
    <w:rsid w:val="00754B3A"/>
    <w:rsid w:val="00756729"/>
    <w:rsid w:val="00756B09"/>
    <w:rsid w:val="0079269D"/>
    <w:rsid w:val="00794362"/>
    <w:rsid w:val="007A6D77"/>
    <w:rsid w:val="007D1EAE"/>
    <w:rsid w:val="007D38DA"/>
    <w:rsid w:val="007D54B0"/>
    <w:rsid w:val="007D5820"/>
    <w:rsid w:val="007E65A2"/>
    <w:rsid w:val="00803B07"/>
    <w:rsid w:val="00804E69"/>
    <w:rsid w:val="00817120"/>
    <w:rsid w:val="00822788"/>
    <w:rsid w:val="00846C20"/>
    <w:rsid w:val="00856F3A"/>
    <w:rsid w:val="0087407D"/>
    <w:rsid w:val="008779AE"/>
    <w:rsid w:val="008A3861"/>
    <w:rsid w:val="008A6E93"/>
    <w:rsid w:val="008D199B"/>
    <w:rsid w:val="008E02AB"/>
    <w:rsid w:val="008F67FB"/>
    <w:rsid w:val="009218D2"/>
    <w:rsid w:val="009478B2"/>
    <w:rsid w:val="00965C4D"/>
    <w:rsid w:val="009869C9"/>
    <w:rsid w:val="00994B0B"/>
    <w:rsid w:val="009B75E7"/>
    <w:rsid w:val="009C66AB"/>
    <w:rsid w:val="009D13C2"/>
    <w:rsid w:val="00A00DF6"/>
    <w:rsid w:val="00A0736B"/>
    <w:rsid w:val="00A235A7"/>
    <w:rsid w:val="00A25ADC"/>
    <w:rsid w:val="00A349B3"/>
    <w:rsid w:val="00A37732"/>
    <w:rsid w:val="00A417C1"/>
    <w:rsid w:val="00A64E59"/>
    <w:rsid w:val="00A67606"/>
    <w:rsid w:val="00A74CBE"/>
    <w:rsid w:val="00A76ED2"/>
    <w:rsid w:val="00B0573C"/>
    <w:rsid w:val="00B05CA9"/>
    <w:rsid w:val="00B120BC"/>
    <w:rsid w:val="00B26B04"/>
    <w:rsid w:val="00B37E0E"/>
    <w:rsid w:val="00B5125A"/>
    <w:rsid w:val="00B615EF"/>
    <w:rsid w:val="00B863FB"/>
    <w:rsid w:val="00B86440"/>
    <w:rsid w:val="00BA7587"/>
    <w:rsid w:val="00BB291C"/>
    <w:rsid w:val="00BB2D6F"/>
    <w:rsid w:val="00BB7E89"/>
    <w:rsid w:val="00BC4DDE"/>
    <w:rsid w:val="00BD51FF"/>
    <w:rsid w:val="00C00F8F"/>
    <w:rsid w:val="00C03068"/>
    <w:rsid w:val="00C05C58"/>
    <w:rsid w:val="00C10991"/>
    <w:rsid w:val="00C10D6C"/>
    <w:rsid w:val="00C27608"/>
    <w:rsid w:val="00C43521"/>
    <w:rsid w:val="00C470A0"/>
    <w:rsid w:val="00C53794"/>
    <w:rsid w:val="00C677BF"/>
    <w:rsid w:val="00C73D16"/>
    <w:rsid w:val="00CB4F4A"/>
    <w:rsid w:val="00CB6DC5"/>
    <w:rsid w:val="00CE5EAB"/>
    <w:rsid w:val="00D02184"/>
    <w:rsid w:val="00D06785"/>
    <w:rsid w:val="00D0765E"/>
    <w:rsid w:val="00D10D5D"/>
    <w:rsid w:val="00D233AB"/>
    <w:rsid w:val="00D4094B"/>
    <w:rsid w:val="00D42FAD"/>
    <w:rsid w:val="00D4664E"/>
    <w:rsid w:val="00D620FD"/>
    <w:rsid w:val="00D73830"/>
    <w:rsid w:val="00D81446"/>
    <w:rsid w:val="00D91044"/>
    <w:rsid w:val="00D93AEC"/>
    <w:rsid w:val="00DA4978"/>
    <w:rsid w:val="00DD0373"/>
    <w:rsid w:val="00DD271F"/>
    <w:rsid w:val="00DE535A"/>
    <w:rsid w:val="00E05FE8"/>
    <w:rsid w:val="00E2093B"/>
    <w:rsid w:val="00E32D60"/>
    <w:rsid w:val="00E508E4"/>
    <w:rsid w:val="00E67454"/>
    <w:rsid w:val="00E70CCF"/>
    <w:rsid w:val="00E7292B"/>
    <w:rsid w:val="00E920EF"/>
    <w:rsid w:val="00EB0065"/>
    <w:rsid w:val="00EB6E80"/>
    <w:rsid w:val="00EC0E82"/>
    <w:rsid w:val="00ED199D"/>
    <w:rsid w:val="00ED5785"/>
    <w:rsid w:val="00ED59E8"/>
    <w:rsid w:val="00EF2ADD"/>
    <w:rsid w:val="00EF55C5"/>
    <w:rsid w:val="00F13543"/>
    <w:rsid w:val="00F213AB"/>
    <w:rsid w:val="00F33D67"/>
    <w:rsid w:val="00F352BA"/>
    <w:rsid w:val="00F4471C"/>
    <w:rsid w:val="00F46F46"/>
    <w:rsid w:val="00F50EDE"/>
    <w:rsid w:val="00F61641"/>
    <w:rsid w:val="00F6242A"/>
    <w:rsid w:val="00F646B5"/>
    <w:rsid w:val="00F924A7"/>
    <w:rsid w:val="00F93FC6"/>
    <w:rsid w:val="00F95B51"/>
    <w:rsid w:val="00FB5CDC"/>
    <w:rsid w:val="00FB676E"/>
    <w:rsid w:val="00FC105C"/>
    <w:rsid w:val="00FC4C56"/>
    <w:rsid w:val="00FC7E62"/>
    <w:rsid w:val="00FD0666"/>
    <w:rsid w:val="00FD4C5A"/>
    <w:rsid w:val="00FE623A"/>
    <w:rsid w:val="00FF1EA7"/>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4CA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 w:type="character" w:styleId="UnresolvedMention">
    <w:name w:val="Unresolved Mention"/>
    <w:basedOn w:val="DefaultParagraphFont"/>
    <w:uiPriority w:val="99"/>
    <w:semiHidden/>
    <w:unhideWhenUsed/>
    <w:rsid w:val="00994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905107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25671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634056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280164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188320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kaggle.com/datasets/blastchar/telco-customer-chur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investopedia.com/terms/c/churnrate.asp"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io\AppData\Roaming\Microsoft\Templates\Student%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34A7B6867A4C37996F8BBB5CBCEC11"/>
        <w:category>
          <w:name w:val="General"/>
          <w:gallery w:val="placeholder"/>
        </w:category>
        <w:types>
          <w:type w:val="bbPlcHdr"/>
        </w:types>
        <w:behaviors>
          <w:behavior w:val="content"/>
        </w:behaviors>
        <w:guid w:val="{8FE57850-6925-4D16-9DA6-CDB7B8016D03}"/>
      </w:docPartPr>
      <w:docPartBody>
        <w:p w:rsidR="00536499" w:rsidRDefault="001720CB">
          <w:pPr>
            <w:pStyle w:val="CF34A7B6867A4C37996F8BBB5CBCEC11"/>
          </w:pPr>
          <w:bookmarkStart w:id="0" w:name="_Int_pGJ5iSU8"/>
          <w:bookmarkEnd w:id="0"/>
          <w:r w:rsidRPr="00664C1A">
            <w:t>References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36"/>
    <w:rsid w:val="001720CB"/>
    <w:rsid w:val="0017569B"/>
    <w:rsid w:val="00476948"/>
    <w:rsid w:val="00500811"/>
    <w:rsid w:val="00536499"/>
    <w:rsid w:val="005C766F"/>
    <w:rsid w:val="00676E02"/>
    <w:rsid w:val="00744436"/>
    <w:rsid w:val="007D1EAE"/>
    <w:rsid w:val="007E65A2"/>
    <w:rsid w:val="00846C20"/>
    <w:rsid w:val="008C389D"/>
    <w:rsid w:val="00A01E91"/>
    <w:rsid w:val="00D755C4"/>
    <w:rsid w:val="00F3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Cs/>
      <w:color w:val="000000" w:themeColor="text1"/>
      <w:kern w:val="0"/>
      <w:sz w:val="22"/>
      <w:lang w:eastAsia="ja-JP"/>
      <w14:ligatures w14:val="none"/>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b/>
      <w:i/>
      <w:iCs/>
      <w:color w:val="000000" w:themeColor="text1"/>
      <w:kern w:val="0"/>
      <w:sz w:val="22"/>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3"/>
    <w:rPr>
      <w:rFonts w:asciiTheme="majorHAnsi" w:eastAsiaTheme="majorEastAsia" w:hAnsiTheme="majorHAnsi" w:cstheme="majorBidi"/>
      <w:b/>
      <w:bCs/>
      <w:iCs/>
      <w:color w:val="000000" w:themeColor="text1"/>
      <w:kern w:val="0"/>
      <w:sz w:val="22"/>
      <w:lang w:eastAsia="ja-JP"/>
      <w14:ligatures w14:val="none"/>
    </w:rPr>
  </w:style>
  <w:style w:type="character" w:customStyle="1" w:styleId="Heading5Char">
    <w:name w:val="Heading 5 Char"/>
    <w:basedOn w:val="DefaultParagraphFont"/>
    <w:link w:val="Heading5"/>
    <w:uiPriority w:val="3"/>
    <w:rPr>
      <w:rFonts w:asciiTheme="majorHAnsi" w:eastAsiaTheme="majorEastAsia" w:hAnsiTheme="majorHAnsi" w:cstheme="majorBidi"/>
      <w:b/>
      <w:i/>
      <w:iCs/>
      <w:color w:val="000000" w:themeColor="text1"/>
      <w:kern w:val="0"/>
      <w:sz w:val="22"/>
      <w:lang w:eastAsia="ja-JP"/>
      <w14:ligatures w14:val="none"/>
    </w:rPr>
  </w:style>
  <w:style w:type="paragraph" w:customStyle="1" w:styleId="CF34A7B6867A4C37996F8BBB5CBCEC11">
    <w:name w:val="CF34A7B6867A4C37996F8BBB5CBCEC11"/>
  </w:style>
  <w:style w:type="character" w:styleId="Hyperlink">
    <w:name w:val="Hyperlink"/>
    <w:basedOn w:val="DefaultParagraphFont"/>
    <w:uiPriority w:val="99"/>
    <w:unhideWhenUsed/>
    <w:rPr>
      <w:color w:val="467886"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758F74-CB61-4D5F-B003-A3FA896AFE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DCF06E-81A5-4D29-A946-976E3F20FF44}">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76608B1-A148-495A-80CE-F0BD5CC963A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0</TotalTime>
  <Pages>6</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2024-06-14T04:09:00Z</dcterms:created>
  <dcterms:modified xsi:type="dcterms:W3CDTF">2024-07-11T20:07:00Z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